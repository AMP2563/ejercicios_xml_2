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E5A2AB" w14:textId="72D9A297" w:rsidR="008D1B3E" w:rsidRDefault="00B916A5" w:rsidP="00B916A5">
      <w:pPr>
        <w:pStyle w:val="Ttulo1"/>
      </w:pPr>
      <w:r>
        <w:t>EJERCICIOS XML – DTD</w:t>
      </w:r>
    </w:p>
    <w:p w14:paraId="5BF1DBC7" w14:textId="16A1C317" w:rsidR="00B916A5" w:rsidRDefault="00B916A5" w:rsidP="00B916A5">
      <w:r>
        <w:t>En base a el DTD escriba un documento XML</w:t>
      </w:r>
    </w:p>
    <w:p w14:paraId="03DA908E" w14:textId="661AD230" w:rsidR="00B916A5" w:rsidRDefault="00B916A5" w:rsidP="00B916A5">
      <w:pPr>
        <w:pStyle w:val="Ttulo2"/>
      </w:pPr>
      <w:r>
        <w:t>EJERCICIO 1</w:t>
      </w:r>
    </w:p>
    <w:p w14:paraId="162EBB48" w14:textId="77777777" w:rsidR="00B916A5" w:rsidRDefault="00B916A5" w:rsidP="00B916A5">
      <w:pPr>
        <w:rPr>
          <w:lang w:eastAsia="es-ES"/>
        </w:rPr>
      </w:pPr>
      <w:r>
        <w:rPr>
          <w:lang w:eastAsia="es-ES"/>
        </w:rPr>
        <w:t>&lt;!ELEMENT biblioteca (libro+)&gt;</w:t>
      </w:r>
    </w:p>
    <w:p w14:paraId="19D36F2F" w14:textId="77777777" w:rsidR="00B916A5" w:rsidRDefault="00B916A5" w:rsidP="00B916A5">
      <w:pPr>
        <w:rPr>
          <w:lang w:eastAsia="es-ES"/>
        </w:rPr>
      </w:pPr>
      <w:r>
        <w:rPr>
          <w:lang w:eastAsia="es-ES"/>
        </w:rPr>
        <w:t>&lt;!ELEMENT libro (titulo, autor, editorial, año)&gt;</w:t>
      </w:r>
    </w:p>
    <w:p w14:paraId="5F5D1020" w14:textId="77777777" w:rsidR="00B916A5" w:rsidRDefault="00B916A5" w:rsidP="00B916A5">
      <w:pPr>
        <w:rPr>
          <w:lang w:eastAsia="es-ES"/>
        </w:rPr>
      </w:pPr>
      <w:r>
        <w:rPr>
          <w:lang w:eastAsia="es-ES"/>
        </w:rPr>
        <w:t xml:space="preserve">&lt;!ELEMENT </w:t>
      </w:r>
      <w:proofErr w:type="spellStart"/>
      <w:r>
        <w:rPr>
          <w:lang w:eastAsia="es-ES"/>
        </w:rPr>
        <w:t>titulo</w:t>
      </w:r>
      <w:proofErr w:type="spellEnd"/>
      <w:r>
        <w:rPr>
          <w:lang w:eastAsia="es-ES"/>
        </w:rPr>
        <w:t xml:space="preserve"> (#PCDATA)&gt;</w:t>
      </w:r>
    </w:p>
    <w:p w14:paraId="1040825B" w14:textId="77777777" w:rsidR="00B916A5" w:rsidRDefault="00B916A5" w:rsidP="00B916A5">
      <w:pPr>
        <w:rPr>
          <w:lang w:eastAsia="es-ES"/>
        </w:rPr>
      </w:pPr>
      <w:r>
        <w:rPr>
          <w:lang w:eastAsia="es-ES"/>
        </w:rPr>
        <w:t>&lt;!ELEMENT autor (#PCDATA)&gt;</w:t>
      </w:r>
    </w:p>
    <w:p w14:paraId="15D591A9" w14:textId="77777777" w:rsidR="00B916A5" w:rsidRDefault="00B916A5" w:rsidP="00B916A5">
      <w:pPr>
        <w:rPr>
          <w:lang w:eastAsia="es-ES"/>
        </w:rPr>
      </w:pPr>
      <w:r>
        <w:rPr>
          <w:lang w:eastAsia="es-ES"/>
        </w:rPr>
        <w:t>&lt;!ELEMENT editorial (#PCDATA)&gt;</w:t>
      </w:r>
    </w:p>
    <w:p w14:paraId="3D41C781" w14:textId="77777777" w:rsidR="00B916A5" w:rsidRDefault="00B916A5" w:rsidP="00B916A5">
      <w:pPr>
        <w:rPr>
          <w:lang w:eastAsia="es-ES"/>
        </w:rPr>
      </w:pPr>
      <w:r>
        <w:rPr>
          <w:lang w:eastAsia="es-ES"/>
        </w:rPr>
        <w:t>&lt;!ELEMENT año (#PCDATA)&gt;</w:t>
      </w:r>
    </w:p>
    <w:p w14:paraId="1364D317" w14:textId="1F8F61CD" w:rsidR="00B916A5" w:rsidRDefault="00B916A5" w:rsidP="00B916A5">
      <w:pPr>
        <w:rPr>
          <w:lang w:eastAsia="es-ES"/>
        </w:rPr>
      </w:pPr>
      <w:r>
        <w:rPr>
          <w:lang w:eastAsia="es-ES"/>
        </w:rPr>
        <w:t>&lt;!ATTLIST libro idioma CDATA #IMPLIED&gt;</w:t>
      </w:r>
    </w:p>
    <w:p w14:paraId="71E30C14" w14:textId="0425CA97" w:rsidR="00B916A5" w:rsidRDefault="00B916A5" w:rsidP="00B916A5">
      <w:pPr>
        <w:pStyle w:val="Ttulo2"/>
      </w:pPr>
      <w:r>
        <w:t>EJERCICIO 2</w:t>
      </w:r>
    </w:p>
    <w:p w14:paraId="09DA8C78" w14:textId="77777777" w:rsidR="00B916A5" w:rsidRDefault="00B916A5" w:rsidP="00B916A5">
      <w:pPr>
        <w:rPr>
          <w:lang w:eastAsia="es-ES"/>
        </w:rPr>
      </w:pPr>
      <w:r>
        <w:rPr>
          <w:lang w:eastAsia="es-ES"/>
        </w:rPr>
        <w:t>&lt;!ELEMENT agenda (contacto+)&gt;</w:t>
      </w:r>
    </w:p>
    <w:p w14:paraId="204B9A95" w14:textId="77777777" w:rsidR="00B916A5" w:rsidRDefault="00B916A5" w:rsidP="00B916A5">
      <w:pPr>
        <w:rPr>
          <w:lang w:eastAsia="es-ES"/>
        </w:rPr>
      </w:pPr>
      <w:r>
        <w:rPr>
          <w:lang w:eastAsia="es-ES"/>
        </w:rPr>
        <w:t>&lt;!ELEMENT contacto (</w:t>
      </w:r>
      <w:proofErr w:type="gramStart"/>
      <w:r>
        <w:rPr>
          <w:lang w:eastAsia="es-ES"/>
        </w:rPr>
        <w:t xml:space="preserve">nombre, </w:t>
      </w:r>
      <w:proofErr w:type="spellStart"/>
      <w:r>
        <w:rPr>
          <w:lang w:eastAsia="es-ES"/>
        </w:rPr>
        <w:t>telefono</w:t>
      </w:r>
      <w:proofErr w:type="spellEnd"/>
      <w:r>
        <w:rPr>
          <w:lang w:eastAsia="es-ES"/>
        </w:rPr>
        <w:t>, email?</w:t>
      </w:r>
      <w:proofErr w:type="gramEnd"/>
      <w:r>
        <w:rPr>
          <w:lang w:eastAsia="es-ES"/>
        </w:rPr>
        <w:t>)&gt;</w:t>
      </w:r>
    </w:p>
    <w:p w14:paraId="0F760872" w14:textId="77777777" w:rsidR="00B916A5" w:rsidRDefault="00B916A5" w:rsidP="00B916A5">
      <w:pPr>
        <w:rPr>
          <w:lang w:eastAsia="es-ES"/>
        </w:rPr>
      </w:pPr>
      <w:r>
        <w:rPr>
          <w:lang w:eastAsia="es-ES"/>
        </w:rPr>
        <w:t>&lt;!ELEMENT nombre (#PCDATA)&gt;</w:t>
      </w:r>
    </w:p>
    <w:p w14:paraId="3E2EA760" w14:textId="77777777" w:rsidR="00B916A5" w:rsidRDefault="00B916A5" w:rsidP="00B916A5">
      <w:pPr>
        <w:rPr>
          <w:lang w:eastAsia="es-ES"/>
        </w:rPr>
      </w:pPr>
      <w:r>
        <w:rPr>
          <w:lang w:eastAsia="es-ES"/>
        </w:rPr>
        <w:t xml:space="preserve">&lt;!ELEMENT </w:t>
      </w:r>
      <w:proofErr w:type="spellStart"/>
      <w:r>
        <w:rPr>
          <w:lang w:eastAsia="es-ES"/>
        </w:rPr>
        <w:t>telefono</w:t>
      </w:r>
      <w:proofErr w:type="spellEnd"/>
      <w:r>
        <w:rPr>
          <w:lang w:eastAsia="es-ES"/>
        </w:rPr>
        <w:t xml:space="preserve"> (#PCDATA)&gt;</w:t>
      </w:r>
    </w:p>
    <w:p w14:paraId="1ED7DCED" w14:textId="77777777" w:rsidR="00B916A5" w:rsidRDefault="00B916A5" w:rsidP="00B916A5">
      <w:pPr>
        <w:rPr>
          <w:lang w:eastAsia="es-ES"/>
        </w:rPr>
      </w:pPr>
      <w:r>
        <w:rPr>
          <w:lang w:eastAsia="es-ES"/>
        </w:rPr>
        <w:t>&lt;!ELEMENT email (#PCDATA)&gt;</w:t>
      </w:r>
    </w:p>
    <w:p w14:paraId="12C77178" w14:textId="5A433BC6" w:rsidR="00B916A5" w:rsidRDefault="00B916A5" w:rsidP="00B916A5">
      <w:pPr>
        <w:rPr>
          <w:lang w:eastAsia="es-ES"/>
        </w:rPr>
      </w:pPr>
      <w:r>
        <w:rPr>
          <w:lang w:eastAsia="es-ES"/>
        </w:rPr>
        <w:t>&lt;!ATTLIST contacto tipo (personal | profesional) "personal"&gt;</w:t>
      </w:r>
    </w:p>
    <w:p w14:paraId="52539CFA" w14:textId="06666746" w:rsidR="00B916A5" w:rsidRDefault="00B916A5" w:rsidP="00B916A5">
      <w:pPr>
        <w:pStyle w:val="Ttulo2"/>
      </w:pPr>
      <w:r>
        <w:t>EJERCICIO 3</w:t>
      </w:r>
    </w:p>
    <w:p w14:paraId="292CA40F" w14:textId="77777777" w:rsidR="00B916A5" w:rsidRDefault="00B916A5" w:rsidP="00B916A5">
      <w:pPr>
        <w:rPr>
          <w:lang w:eastAsia="es-ES"/>
        </w:rPr>
      </w:pPr>
      <w:r>
        <w:rPr>
          <w:lang w:eastAsia="es-ES"/>
        </w:rPr>
        <w:t>&lt;!ELEMENT pedido (cliente, productos, total)&gt;</w:t>
      </w:r>
    </w:p>
    <w:p w14:paraId="309E9D54" w14:textId="77777777" w:rsidR="00B916A5" w:rsidRDefault="00B916A5" w:rsidP="00B916A5">
      <w:pPr>
        <w:rPr>
          <w:lang w:eastAsia="es-ES"/>
        </w:rPr>
      </w:pPr>
      <w:r>
        <w:rPr>
          <w:lang w:eastAsia="es-ES"/>
        </w:rPr>
        <w:t>&lt;!ELEMENT cliente (nombre, direccion)&gt;</w:t>
      </w:r>
    </w:p>
    <w:p w14:paraId="50067D1A" w14:textId="77777777" w:rsidR="00B916A5" w:rsidRDefault="00B916A5" w:rsidP="00B916A5">
      <w:pPr>
        <w:rPr>
          <w:lang w:eastAsia="es-ES"/>
        </w:rPr>
      </w:pPr>
      <w:r>
        <w:rPr>
          <w:lang w:eastAsia="es-ES"/>
        </w:rPr>
        <w:t>&lt;!ELEMENT nombre (#PCDATA)&gt;</w:t>
      </w:r>
    </w:p>
    <w:p w14:paraId="23FA2344" w14:textId="77777777" w:rsidR="00B916A5" w:rsidRDefault="00B916A5" w:rsidP="00B916A5">
      <w:pPr>
        <w:rPr>
          <w:lang w:eastAsia="es-ES"/>
        </w:rPr>
      </w:pPr>
      <w:r>
        <w:rPr>
          <w:lang w:eastAsia="es-ES"/>
        </w:rPr>
        <w:t>&lt;!ELEMENT direccion (#PCDATA)&gt;</w:t>
      </w:r>
    </w:p>
    <w:p w14:paraId="4E27B2DB" w14:textId="77777777" w:rsidR="00B916A5" w:rsidRDefault="00B916A5" w:rsidP="00B916A5">
      <w:pPr>
        <w:rPr>
          <w:lang w:eastAsia="es-ES"/>
        </w:rPr>
      </w:pPr>
      <w:r>
        <w:rPr>
          <w:lang w:eastAsia="es-ES"/>
        </w:rPr>
        <w:t>&lt;!ELEMENT productos (producto+)&gt;</w:t>
      </w:r>
    </w:p>
    <w:p w14:paraId="64055C84" w14:textId="77777777" w:rsidR="00B916A5" w:rsidRDefault="00B916A5" w:rsidP="00B916A5">
      <w:pPr>
        <w:rPr>
          <w:lang w:eastAsia="es-ES"/>
        </w:rPr>
      </w:pPr>
      <w:r>
        <w:rPr>
          <w:lang w:eastAsia="es-ES"/>
        </w:rPr>
        <w:t>&lt;!ELEMENT producto (nombre, precio, cantidad)&gt;</w:t>
      </w:r>
    </w:p>
    <w:p w14:paraId="3CBB0F71" w14:textId="77777777" w:rsidR="00B916A5" w:rsidRDefault="00B916A5" w:rsidP="00B916A5">
      <w:pPr>
        <w:rPr>
          <w:lang w:eastAsia="es-ES"/>
        </w:rPr>
      </w:pPr>
      <w:r>
        <w:rPr>
          <w:lang w:eastAsia="es-ES"/>
        </w:rPr>
        <w:t>&lt;!ELEMENT precio (#PCDATA)&gt;</w:t>
      </w:r>
    </w:p>
    <w:p w14:paraId="6F4C3392" w14:textId="77777777" w:rsidR="00B916A5" w:rsidRDefault="00B916A5" w:rsidP="00B916A5">
      <w:pPr>
        <w:rPr>
          <w:lang w:eastAsia="es-ES"/>
        </w:rPr>
      </w:pPr>
      <w:r>
        <w:rPr>
          <w:lang w:eastAsia="es-ES"/>
        </w:rPr>
        <w:t>&lt;!ELEMENT cantidad (#PCDATA)&gt;</w:t>
      </w:r>
    </w:p>
    <w:p w14:paraId="6A53CA97" w14:textId="596359DB" w:rsidR="00B916A5" w:rsidRDefault="00B916A5" w:rsidP="00B916A5">
      <w:pPr>
        <w:rPr>
          <w:lang w:eastAsia="es-ES"/>
        </w:rPr>
      </w:pPr>
      <w:r>
        <w:rPr>
          <w:lang w:eastAsia="es-ES"/>
        </w:rPr>
        <w:t>&lt;!ELEMENT total (#PCDATA)&gt;</w:t>
      </w:r>
    </w:p>
    <w:p w14:paraId="304CA06B" w14:textId="5FE79139" w:rsidR="00B916A5" w:rsidRDefault="00B916A5" w:rsidP="00B916A5">
      <w:pPr>
        <w:pStyle w:val="Ttulo2"/>
      </w:pPr>
      <w:r>
        <w:t>EJERCICIO 4</w:t>
      </w:r>
    </w:p>
    <w:p w14:paraId="49814142" w14:textId="77777777" w:rsidR="00B916A5" w:rsidRDefault="00B916A5" w:rsidP="00B916A5">
      <w:pPr>
        <w:rPr>
          <w:lang w:eastAsia="es-ES"/>
        </w:rPr>
      </w:pPr>
      <w:r>
        <w:rPr>
          <w:lang w:eastAsia="es-ES"/>
        </w:rPr>
        <w:t>&lt;!ELEMENT calendario (evento*)&gt;</w:t>
      </w:r>
    </w:p>
    <w:p w14:paraId="7EB15BF0" w14:textId="77777777" w:rsidR="00B916A5" w:rsidRDefault="00B916A5" w:rsidP="00B916A5">
      <w:pPr>
        <w:rPr>
          <w:lang w:eastAsia="es-ES"/>
        </w:rPr>
      </w:pPr>
      <w:r>
        <w:rPr>
          <w:lang w:eastAsia="es-ES"/>
        </w:rPr>
        <w:t xml:space="preserve">&lt;!ELEMENT evento (titulo, fecha, </w:t>
      </w:r>
      <w:proofErr w:type="spellStart"/>
      <w:r>
        <w:rPr>
          <w:lang w:eastAsia="es-ES"/>
        </w:rPr>
        <w:t>ubicacion</w:t>
      </w:r>
      <w:proofErr w:type="spellEnd"/>
      <w:r>
        <w:rPr>
          <w:lang w:eastAsia="es-ES"/>
        </w:rPr>
        <w:t>)&gt;</w:t>
      </w:r>
    </w:p>
    <w:p w14:paraId="7520F3A8" w14:textId="77777777" w:rsidR="00B916A5" w:rsidRDefault="00B916A5" w:rsidP="00B916A5">
      <w:pPr>
        <w:rPr>
          <w:lang w:eastAsia="es-ES"/>
        </w:rPr>
      </w:pPr>
      <w:r>
        <w:rPr>
          <w:lang w:eastAsia="es-ES"/>
        </w:rPr>
        <w:t xml:space="preserve">&lt;!ELEMENT </w:t>
      </w:r>
      <w:proofErr w:type="spellStart"/>
      <w:r>
        <w:rPr>
          <w:lang w:eastAsia="es-ES"/>
        </w:rPr>
        <w:t>titulo</w:t>
      </w:r>
      <w:proofErr w:type="spellEnd"/>
      <w:r>
        <w:rPr>
          <w:lang w:eastAsia="es-ES"/>
        </w:rPr>
        <w:t xml:space="preserve"> (#PCDATA)&gt;</w:t>
      </w:r>
    </w:p>
    <w:p w14:paraId="0C305C69" w14:textId="77777777" w:rsidR="00B916A5" w:rsidRDefault="00B916A5" w:rsidP="00B916A5">
      <w:pPr>
        <w:rPr>
          <w:lang w:eastAsia="es-ES"/>
        </w:rPr>
      </w:pPr>
      <w:r>
        <w:rPr>
          <w:lang w:eastAsia="es-ES"/>
        </w:rPr>
        <w:t>&lt;!ELEMENT fecha (#PCDATA)&gt;</w:t>
      </w:r>
    </w:p>
    <w:p w14:paraId="3655DCAC" w14:textId="77777777" w:rsidR="00B916A5" w:rsidRDefault="00B916A5" w:rsidP="00B916A5">
      <w:pPr>
        <w:rPr>
          <w:lang w:eastAsia="es-ES"/>
        </w:rPr>
      </w:pPr>
      <w:r>
        <w:rPr>
          <w:lang w:eastAsia="es-ES"/>
        </w:rPr>
        <w:lastRenderedPageBreak/>
        <w:t xml:space="preserve">&lt;!ELEMENT </w:t>
      </w:r>
      <w:proofErr w:type="spellStart"/>
      <w:r>
        <w:rPr>
          <w:lang w:eastAsia="es-ES"/>
        </w:rPr>
        <w:t>ubicacion</w:t>
      </w:r>
      <w:proofErr w:type="spellEnd"/>
      <w:r>
        <w:rPr>
          <w:lang w:eastAsia="es-ES"/>
        </w:rPr>
        <w:t xml:space="preserve"> (#PCDATA)&gt;</w:t>
      </w:r>
    </w:p>
    <w:p w14:paraId="3198020F" w14:textId="16FF72A0" w:rsidR="00B916A5" w:rsidRDefault="00B916A5" w:rsidP="00B916A5">
      <w:pPr>
        <w:rPr>
          <w:lang w:eastAsia="es-ES"/>
        </w:rPr>
      </w:pPr>
      <w:r>
        <w:rPr>
          <w:lang w:eastAsia="es-ES"/>
        </w:rPr>
        <w:t>&lt;!ATTLIST evento tipo (reunión | conferencia | personal) #REQUIRED&gt;</w:t>
      </w:r>
    </w:p>
    <w:p w14:paraId="1FA8208C" w14:textId="4433884B" w:rsidR="00B916A5" w:rsidRDefault="00B916A5" w:rsidP="00B916A5">
      <w:pPr>
        <w:pStyle w:val="Ttulo2"/>
      </w:pPr>
      <w:r>
        <w:t>EJERCICIO 5</w:t>
      </w:r>
    </w:p>
    <w:p w14:paraId="1C68CF83" w14:textId="77777777" w:rsidR="00B916A5" w:rsidRDefault="00B916A5" w:rsidP="00B916A5">
      <w:pPr>
        <w:rPr>
          <w:lang w:eastAsia="es-ES"/>
        </w:rPr>
      </w:pPr>
      <w:r>
        <w:rPr>
          <w:lang w:eastAsia="es-ES"/>
        </w:rPr>
        <w:t>&lt;!ELEMENT registro (estudiante+)&gt;</w:t>
      </w:r>
    </w:p>
    <w:p w14:paraId="7BED91BA" w14:textId="77777777" w:rsidR="00B916A5" w:rsidRDefault="00B916A5" w:rsidP="00B916A5">
      <w:pPr>
        <w:rPr>
          <w:lang w:eastAsia="es-ES"/>
        </w:rPr>
      </w:pPr>
      <w:r>
        <w:rPr>
          <w:lang w:eastAsia="es-ES"/>
        </w:rPr>
        <w:t>&lt;!ELEMENT estudiante (nombre, edad, carrera)&gt;</w:t>
      </w:r>
    </w:p>
    <w:p w14:paraId="63FC952A" w14:textId="77777777" w:rsidR="00B916A5" w:rsidRDefault="00B916A5" w:rsidP="00B916A5">
      <w:pPr>
        <w:rPr>
          <w:lang w:eastAsia="es-ES"/>
        </w:rPr>
      </w:pPr>
      <w:r>
        <w:rPr>
          <w:lang w:eastAsia="es-ES"/>
        </w:rPr>
        <w:t>&lt;!ELEMENT nombre (#PCDATA)&gt;</w:t>
      </w:r>
    </w:p>
    <w:p w14:paraId="6BF34B31" w14:textId="77777777" w:rsidR="00B916A5" w:rsidRDefault="00B916A5" w:rsidP="00B916A5">
      <w:pPr>
        <w:rPr>
          <w:lang w:eastAsia="es-ES"/>
        </w:rPr>
      </w:pPr>
      <w:r>
        <w:rPr>
          <w:lang w:eastAsia="es-ES"/>
        </w:rPr>
        <w:t>&lt;!ELEMENT edad (#PCDATA)&gt;</w:t>
      </w:r>
    </w:p>
    <w:p w14:paraId="6F9875F5" w14:textId="77777777" w:rsidR="00B916A5" w:rsidRDefault="00B916A5" w:rsidP="00B916A5">
      <w:pPr>
        <w:rPr>
          <w:lang w:eastAsia="es-ES"/>
        </w:rPr>
      </w:pPr>
      <w:r>
        <w:rPr>
          <w:lang w:eastAsia="es-ES"/>
        </w:rPr>
        <w:t>&lt;!ELEMENT carrera (#PCDATA)&gt;</w:t>
      </w:r>
    </w:p>
    <w:p w14:paraId="139FDD1E" w14:textId="46F22C38" w:rsidR="00B916A5" w:rsidRPr="00B916A5" w:rsidRDefault="00B916A5" w:rsidP="00B916A5">
      <w:pPr>
        <w:rPr>
          <w:lang w:eastAsia="es-ES"/>
        </w:rPr>
      </w:pPr>
      <w:r>
        <w:rPr>
          <w:lang w:eastAsia="es-ES"/>
        </w:rPr>
        <w:t>&lt;!ATTLIST estudiante matricula ID #REQUIRED&gt;</w:t>
      </w:r>
    </w:p>
    <w:sectPr w:rsidR="00B916A5" w:rsidRPr="00B916A5" w:rsidSect="00F366C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FB16F8" w14:textId="77777777" w:rsidR="007D1151" w:rsidRDefault="007D1151" w:rsidP="007917B0">
      <w:pPr>
        <w:spacing w:after="0" w:line="240" w:lineRule="auto"/>
      </w:pPr>
      <w:r>
        <w:separator/>
      </w:r>
    </w:p>
  </w:endnote>
  <w:endnote w:type="continuationSeparator" w:id="0">
    <w:p w14:paraId="68A277F1" w14:textId="77777777" w:rsidR="007D1151" w:rsidRDefault="007D1151" w:rsidP="007917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badi Extra Light">
    <w:charset w:val="00"/>
    <w:family w:val="swiss"/>
    <w:pitch w:val="variable"/>
    <w:sig w:usb0="8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E16EBB" w14:textId="77777777" w:rsidR="00F366C7" w:rsidRDefault="00F366C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2DABCB" w14:textId="77777777" w:rsidR="00F366C7" w:rsidRPr="00F366C7" w:rsidRDefault="00F366C7" w:rsidP="00F366C7">
    <w:pPr>
      <w:pBdr>
        <w:top w:val="single" w:sz="4" w:space="1" w:color="00B0F0"/>
        <w:bottom w:val="single" w:sz="4" w:space="1" w:color="00B0F0"/>
      </w:pBdr>
      <w:tabs>
        <w:tab w:val="center" w:pos="4550"/>
        <w:tab w:val="left" w:pos="5818"/>
      </w:tabs>
      <w:ind w:right="260"/>
      <w:jc w:val="right"/>
      <w:rPr>
        <w:color w:val="071320" w:themeColor="text2" w:themeShade="80"/>
        <w:sz w:val="24"/>
        <w:szCs w:val="24"/>
      </w:rPr>
    </w:pPr>
    <w:r>
      <w:rPr>
        <w:color w:val="2C7FCE" w:themeColor="text2" w:themeTint="99"/>
        <w:spacing w:val="60"/>
        <w:sz w:val="24"/>
        <w:szCs w:val="24"/>
      </w:rPr>
      <w:t>Página</w:t>
    </w:r>
    <w:r>
      <w:rPr>
        <w:color w:val="2C7FCE" w:themeColor="text2" w:themeTint="99"/>
        <w:sz w:val="24"/>
        <w:szCs w:val="24"/>
      </w:rPr>
      <w:t xml:space="preserve"> </w:t>
    </w:r>
    <w:r>
      <w:rPr>
        <w:color w:val="0A1D30" w:themeColor="text2" w:themeShade="BF"/>
        <w:sz w:val="24"/>
        <w:szCs w:val="24"/>
      </w:rPr>
      <w:fldChar w:fldCharType="begin"/>
    </w:r>
    <w:r>
      <w:rPr>
        <w:color w:val="0A1D30" w:themeColor="text2" w:themeShade="BF"/>
        <w:sz w:val="24"/>
        <w:szCs w:val="24"/>
      </w:rPr>
      <w:instrText>PAGE   \* MERGEFORMAT</w:instrText>
    </w:r>
    <w:r>
      <w:rPr>
        <w:color w:val="0A1D30" w:themeColor="text2" w:themeShade="BF"/>
        <w:sz w:val="24"/>
        <w:szCs w:val="24"/>
      </w:rPr>
      <w:fldChar w:fldCharType="separate"/>
    </w:r>
    <w:r>
      <w:rPr>
        <w:color w:val="0A1D30" w:themeColor="text2" w:themeShade="BF"/>
        <w:sz w:val="24"/>
        <w:szCs w:val="24"/>
      </w:rPr>
      <w:t>1</w:t>
    </w:r>
    <w:r>
      <w:rPr>
        <w:color w:val="0A1D30" w:themeColor="text2" w:themeShade="BF"/>
        <w:sz w:val="24"/>
        <w:szCs w:val="24"/>
      </w:rPr>
      <w:fldChar w:fldCharType="end"/>
    </w:r>
    <w:r>
      <w:rPr>
        <w:color w:val="0A1D30" w:themeColor="text2" w:themeShade="BF"/>
        <w:sz w:val="24"/>
        <w:szCs w:val="24"/>
      </w:rPr>
      <w:t xml:space="preserve"> | </w:t>
    </w:r>
    <w:r>
      <w:rPr>
        <w:color w:val="0A1D30" w:themeColor="text2" w:themeShade="BF"/>
        <w:sz w:val="24"/>
        <w:szCs w:val="24"/>
      </w:rPr>
      <w:fldChar w:fldCharType="begin"/>
    </w:r>
    <w:r>
      <w:rPr>
        <w:color w:val="0A1D30" w:themeColor="text2" w:themeShade="BF"/>
        <w:sz w:val="24"/>
        <w:szCs w:val="24"/>
      </w:rPr>
      <w:instrText>NUMPAGES  \* Arabic  \* MERGEFORMAT</w:instrText>
    </w:r>
    <w:r>
      <w:rPr>
        <w:color w:val="0A1D30" w:themeColor="text2" w:themeShade="BF"/>
        <w:sz w:val="24"/>
        <w:szCs w:val="24"/>
      </w:rPr>
      <w:fldChar w:fldCharType="separate"/>
    </w:r>
    <w:r>
      <w:rPr>
        <w:color w:val="0A1D30" w:themeColor="text2" w:themeShade="BF"/>
        <w:sz w:val="24"/>
        <w:szCs w:val="24"/>
      </w:rPr>
      <w:t>1</w:t>
    </w:r>
    <w:r>
      <w:rPr>
        <w:color w:val="0A1D30" w:themeColor="text2" w:themeShade="BF"/>
        <w:sz w:val="24"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C19CEE" w14:textId="77777777" w:rsidR="00F366C7" w:rsidRDefault="00F366C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125A3B" w14:textId="77777777" w:rsidR="007D1151" w:rsidRDefault="007D1151" w:rsidP="007917B0">
      <w:pPr>
        <w:spacing w:after="0" w:line="240" w:lineRule="auto"/>
      </w:pPr>
      <w:r>
        <w:separator/>
      </w:r>
    </w:p>
  </w:footnote>
  <w:footnote w:type="continuationSeparator" w:id="0">
    <w:p w14:paraId="2C9EB0B9" w14:textId="77777777" w:rsidR="007D1151" w:rsidRDefault="007D1151" w:rsidP="007917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4C35F5" w14:textId="77777777" w:rsidR="00F366C7" w:rsidRDefault="00F366C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0C6293" w14:textId="77777777" w:rsidR="007917B0" w:rsidRDefault="007917B0" w:rsidP="00F366C7">
    <w:pPr>
      <w:pStyle w:val="Encabezado"/>
      <w:pBdr>
        <w:bottom w:val="single" w:sz="4" w:space="1" w:color="00B0F0"/>
      </w:pBdr>
      <w:tabs>
        <w:tab w:val="left" w:pos="1770"/>
      </w:tabs>
    </w:pPr>
    <w:r>
      <w:tab/>
    </w:r>
    <w:r w:rsidR="00F366C7">
      <w:tab/>
    </w:r>
    <w:r>
      <w:rPr>
        <w:noProof/>
        <w14:ligatures w14:val="standardContextual"/>
      </w:rPr>
      <w:drawing>
        <wp:inline distT="0" distB="0" distL="0" distR="0" wp14:anchorId="075670AB" wp14:editId="1A2CF570">
          <wp:extent cx="1085606" cy="403225"/>
          <wp:effectExtent l="0" t="0" r="635" b="0"/>
          <wp:docPr id="1177377385" name="Imagen 1" descr="Un dibujo de una persona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79524141" name="Imagen 1" descr="Un dibujo de una persona&#10;&#10;Descripción generada automáticamente con confianza baj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3292" cy="4060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D2E680F" w14:textId="77777777" w:rsidR="00F366C7" w:rsidRDefault="00F366C7" w:rsidP="00F366C7">
    <w:pPr>
      <w:pStyle w:val="Encabezado"/>
      <w:pBdr>
        <w:bottom w:val="single" w:sz="4" w:space="1" w:color="00B0F0"/>
      </w:pBdr>
      <w:tabs>
        <w:tab w:val="left" w:pos="1770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E323C8" w14:textId="77777777" w:rsidR="00F366C7" w:rsidRDefault="00F366C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6979E6"/>
    <w:multiLevelType w:val="hybridMultilevel"/>
    <w:tmpl w:val="A1B06CE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2D5BBC"/>
    <w:multiLevelType w:val="hybridMultilevel"/>
    <w:tmpl w:val="1E0632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330C0B"/>
    <w:multiLevelType w:val="hybridMultilevel"/>
    <w:tmpl w:val="87762FB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874079"/>
    <w:multiLevelType w:val="hybridMultilevel"/>
    <w:tmpl w:val="4C4A48FA"/>
    <w:lvl w:ilvl="0" w:tplc="C2D033A2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6A1BE4"/>
    <w:multiLevelType w:val="hybridMultilevel"/>
    <w:tmpl w:val="46DAA5AE"/>
    <w:lvl w:ilvl="0" w:tplc="5678AFE6">
      <w:start w:val="1"/>
      <w:numFmt w:val="low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BB629B"/>
    <w:multiLevelType w:val="multilevel"/>
    <w:tmpl w:val="1C181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910378512">
    <w:abstractNumId w:val="3"/>
  </w:num>
  <w:num w:numId="2" w16cid:durableId="355355881">
    <w:abstractNumId w:val="4"/>
  </w:num>
  <w:num w:numId="3" w16cid:durableId="46148830">
    <w:abstractNumId w:val="5"/>
  </w:num>
  <w:num w:numId="4" w16cid:durableId="1157261603">
    <w:abstractNumId w:val="0"/>
  </w:num>
  <w:num w:numId="5" w16cid:durableId="1987858038">
    <w:abstractNumId w:val="2"/>
  </w:num>
  <w:num w:numId="6" w16cid:durableId="4579150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6A5"/>
    <w:rsid w:val="000B62B7"/>
    <w:rsid w:val="001605CE"/>
    <w:rsid w:val="001F3750"/>
    <w:rsid w:val="00211DC0"/>
    <w:rsid w:val="00214017"/>
    <w:rsid w:val="002236FA"/>
    <w:rsid w:val="00227FBB"/>
    <w:rsid w:val="003A2B1C"/>
    <w:rsid w:val="003C0AE6"/>
    <w:rsid w:val="003C5D74"/>
    <w:rsid w:val="0040216F"/>
    <w:rsid w:val="004467AF"/>
    <w:rsid w:val="00452909"/>
    <w:rsid w:val="00454156"/>
    <w:rsid w:val="00464A62"/>
    <w:rsid w:val="004747EC"/>
    <w:rsid w:val="004C4D87"/>
    <w:rsid w:val="004D33F2"/>
    <w:rsid w:val="005158CE"/>
    <w:rsid w:val="00546BDF"/>
    <w:rsid w:val="005A28B6"/>
    <w:rsid w:val="005B1381"/>
    <w:rsid w:val="005E5C46"/>
    <w:rsid w:val="00624B1C"/>
    <w:rsid w:val="00667E8D"/>
    <w:rsid w:val="006836BA"/>
    <w:rsid w:val="00685B71"/>
    <w:rsid w:val="00695149"/>
    <w:rsid w:val="007011FE"/>
    <w:rsid w:val="0072287E"/>
    <w:rsid w:val="00782612"/>
    <w:rsid w:val="007879AC"/>
    <w:rsid w:val="007917B0"/>
    <w:rsid w:val="007D1151"/>
    <w:rsid w:val="008374E9"/>
    <w:rsid w:val="008867A9"/>
    <w:rsid w:val="00895F98"/>
    <w:rsid w:val="008D1B3E"/>
    <w:rsid w:val="008D2418"/>
    <w:rsid w:val="008E44B1"/>
    <w:rsid w:val="008F4D49"/>
    <w:rsid w:val="00934B49"/>
    <w:rsid w:val="00962B47"/>
    <w:rsid w:val="009B294E"/>
    <w:rsid w:val="009D3854"/>
    <w:rsid w:val="009E6341"/>
    <w:rsid w:val="00AB2E5C"/>
    <w:rsid w:val="00B26405"/>
    <w:rsid w:val="00B5720A"/>
    <w:rsid w:val="00B7494B"/>
    <w:rsid w:val="00B916A5"/>
    <w:rsid w:val="00BD5B85"/>
    <w:rsid w:val="00BF714F"/>
    <w:rsid w:val="00BF7F78"/>
    <w:rsid w:val="00C237F6"/>
    <w:rsid w:val="00C25C91"/>
    <w:rsid w:val="00C35399"/>
    <w:rsid w:val="00C93040"/>
    <w:rsid w:val="00CC22AA"/>
    <w:rsid w:val="00D14910"/>
    <w:rsid w:val="00D67C04"/>
    <w:rsid w:val="00D8672F"/>
    <w:rsid w:val="00DE4323"/>
    <w:rsid w:val="00E05041"/>
    <w:rsid w:val="00E1378D"/>
    <w:rsid w:val="00E50FA4"/>
    <w:rsid w:val="00EA52C2"/>
    <w:rsid w:val="00EE336E"/>
    <w:rsid w:val="00F366C7"/>
    <w:rsid w:val="00FA4993"/>
    <w:rsid w:val="00FD6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FF27AA"/>
  <w15:chartTrackingRefBased/>
  <w15:docId w15:val="{A1E9E345-EE63-40B4-9EE8-E75E5F0B0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714F"/>
    <w:pPr>
      <w:jc w:val="both"/>
    </w:pPr>
    <w:rPr>
      <w:rFonts w:ascii="Verdana" w:hAnsi="Verdana"/>
      <w:kern w:val="0"/>
      <w:sz w:val="2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7917B0"/>
    <w:pPr>
      <w:pBdr>
        <w:bottom w:val="single" w:sz="4" w:space="1" w:color="00B0F0"/>
      </w:pBdr>
      <w:jc w:val="right"/>
      <w:outlineLvl w:val="0"/>
    </w:pPr>
    <w:rPr>
      <w:color w:val="00B0F0"/>
      <w:sz w:val="24"/>
      <w:szCs w:val="24"/>
    </w:rPr>
  </w:style>
  <w:style w:type="paragraph" w:styleId="Ttulo2">
    <w:name w:val="heading 2"/>
    <w:basedOn w:val="Prrafodelista"/>
    <w:next w:val="Normal"/>
    <w:link w:val="Ttulo2Car"/>
    <w:uiPriority w:val="9"/>
    <w:unhideWhenUsed/>
    <w:qFormat/>
    <w:rsid w:val="00F366C7"/>
    <w:pPr>
      <w:ind w:left="0"/>
      <w:outlineLvl w:val="1"/>
    </w:pPr>
    <w:rPr>
      <w:noProof/>
      <w:color w:val="92D050"/>
      <w:lang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366C7"/>
    <w:pPr>
      <w:keepNext/>
      <w:keepLines/>
      <w:spacing w:before="40" w:after="0"/>
      <w:ind w:left="360"/>
      <w:outlineLvl w:val="2"/>
    </w:pPr>
    <w:rPr>
      <w:rFonts w:eastAsiaTheme="majorEastAsia" w:cstheme="majorBidi"/>
      <w:color w:val="E97132" w:themeColor="accent2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917B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917B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917B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917B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917B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917B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917B0"/>
    <w:rPr>
      <w:rFonts w:ascii="Verdana" w:hAnsi="Verdana"/>
      <w:color w:val="00B0F0"/>
      <w:kern w:val="0"/>
      <w:sz w:val="24"/>
      <w:szCs w:val="24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F366C7"/>
    <w:rPr>
      <w:rFonts w:ascii="Verdana" w:hAnsi="Verdana"/>
      <w:noProof/>
      <w:color w:val="92D050"/>
      <w:kern w:val="0"/>
      <w:sz w:val="20"/>
      <w:lang w:eastAsia="es-ES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F366C7"/>
    <w:rPr>
      <w:rFonts w:ascii="Verdana" w:eastAsiaTheme="majorEastAsia" w:hAnsi="Verdana" w:cstheme="majorBidi"/>
      <w:color w:val="E97132" w:themeColor="accent2"/>
      <w:kern w:val="0"/>
      <w:sz w:val="20"/>
      <w:szCs w:val="24"/>
      <w14:ligatures w14:val="none"/>
    </w:rPr>
  </w:style>
  <w:style w:type="paragraph" w:styleId="Ttulo">
    <w:name w:val="Title"/>
    <w:basedOn w:val="Normal"/>
    <w:next w:val="Normal"/>
    <w:link w:val="TtuloCar"/>
    <w:uiPriority w:val="10"/>
    <w:qFormat/>
    <w:rsid w:val="00D67C04"/>
    <w:pPr>
      <w:spacing w:after="0" w:line="240" w:lineRule="auto"/>
      <w:contextualSpacing/>
    </w:pPr>
    <w:rPr>
      <w:rFonts w:ascii="Abadi Extra Light" w:eastAsiaTheme="majorEastAsia" w:hAnsi="Abadi Extra Light" w:cstheme="majorBidi"/>
      <w:spacing w:val="-10"/>
      <w:kern w:val="28"/>
      <w:sz w:val="24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67C04"/>
    <w:rPr>
      <w:rFonts w:ascii="Abadi Extra Light" w:eastAsiaTheme="majorEastAsia" w:hAnsi="Abadi Extra Light" w:cstheme="majorBidi"/>
      <w:spacing w:val="-10"/>
      <w:kern w:val="28"/>
      <w:sz w:val="24"/>
      <w:szCs w:val="5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917B0"/>
    <w:rPr>
      <w:rFonts w:eastAsiaTheme="majorEastAsia" w:cstheme="majorBidi"/>
      <w:i/>
      <w:iCs/>
      <w:color w:val="0F4761" w:themeColor="accent1" w:themeShade="BF"/>
      <w:kern w:val="0"/>
      <w:sz w:val="20"/>
      <w14:ligatures w14:val="non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917B0"/>
    <w:rPr>
      <w:rFonts w:eastAsiaTheme="majorEastAsia" w:cstheme="majorBidi"/>
      <w:color w:val="0F4761" w:themeColor="accent1" w:themeShade="BF"/>
      <w:kern w:val="0"/>
      <w:sz w:val="20"/>
      <w14:ligatures w14:val="none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917B0"/>
    <w:rPr>
      <w:rFonts w:eastAsiaTheme="majorEastAsia" w:cstheme="majorBidi"/>
      <w:i/>
      <w:iCs/>
      <w:color w:val="595959" w:themeColor="text1" w:themeTint="A6"/>
      <w:kern w:val="0"/>
      <w:sz w:val="20"/>
      <w14:ligatures w14:val="none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917B0"/>
    <w:rPr>
      <w:rFonts w:eastAsiaTheme="majorEastAsia" w:cstheme="majorBidi"/>
      <w:color w:val="595959" w:themeColor="text1" w:themeTint="A6"/>
      <w:kern w:val="0"/>
      <w:sz w:val="20"/>
      <w14:ligatures w14:val="none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917B0"/>
    <w:rPr>
      <w:rFonts w:eastAsiaTheme="majorEastAsia" w:cstheme="majorBidi"/>
      <w:i/>
      <w:iCs/>
      <w:color w:val="272727" w:themeColor="text1" w:themeTint="D8"/>
      <w:kern w:val="0"/>
      <w:sz w:val="20"/>
      <w14:ligatures w14:val="none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917B0"/>
    <w:rPr>
      <w:rFonts w:eastAsiaTheme="majorEastAsia" w:cstheme="majorBidi"/>
      <w:color w:val="272727" w:themeColor="text1" w:themeTint="D8"/>
      <w:kern w:val="0"/>
      <w:sz w:val="20"/>
      <w14:ligatures w14:val="none"/>
    </w:rPr>
  </w:style>
  <w:style w:type="paragraph" w:styleId="Subttulo">
    <w:name w:val="Subtitle"/>
    <w:basedOn w:val="Normal"/>
    <w:next w:val="Normal"/>
    <w:link w:val="SubttuloCar"/>
    <w:uiPriority w:val="11"/>
    <w:qFormat/>
    <w:rsid w:val="007917B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917B0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Cita">
    <w:name w:val="Quote"/>
    <w:basedOn w:val="Normal"/>
    <w:next w:val="Normal"/>
    <w:link w:val="CitaCar"/>
    <w:uiPriority w:val="29"/>
    <w:qFormat/>
    <w:rsid w:val="007917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917B0"/>
    <w:rPr>
      <w:rFonts w:ascii="Verdana" w:hAnsi="Verdana"/>
      <w:i/>
      <w:iCs/>
      <w:color w:val="404040" w:themeColor="text1" w:themeTint="BF"/>
      <w:kern w:val="0"/>
      <w:sz w:val="20"/>
      <w14:ligatures w14:val="none"/>
    </w:rPr>
  </w:style>
  <w:style w:type="paragraph" w:styleId="Prrafodelista">
    <w:name w:val="List Paragraph"/>
    <w:basedOn w:val="Normal"/>
    <w:uiPriority w:val="34"/>
    <w:qFormat/>
    <w:rsid w:val="007917B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917B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917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917B0"/>
    <w:rPr>
      <w:rFonts w:ascii="Verdana" w:hAnsi="Verdana"/>
      <w:i/>
      <w:iCs/>
      <w:color w:val="0F4761" w:themeColor="accent1" w:themeShade="BF"/>
      <w:kern w:val="0"/>
      <w:sz w:val="20"/>
      <w14:ligatures w14:val="none"/>
    </w:rPr>
  </w:style>
  <w:style w:type="character" w:styleId="Referenciaintensa">
    <w:name w:val="Intense Reference"/>
    <w:basedOn w:val="Fuentedeprrafopredeter"/>
    <w:uiPriority w:val="32"/>
    <w:qFormat/>
    <w:rsid w:val="007917B0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7917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917B0"/>
    <w:rPr>
      <w:rFonts w:ascii="Verdana" w:hAnsi="Verdana"/>
      <w:kern w:val="0"/>
      <w:sz w:val="20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7917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917B0"/>
    <w:rPr>
      <w:rFonts w:ascii="Verdana" w:hAnsi="Verdana"/>
      <w:kern w:val="0"/>
      <w:sz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0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7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22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576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82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65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73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77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9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70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31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069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063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5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6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23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176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411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25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8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5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68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32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577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20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77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353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517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1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3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58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052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105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822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1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5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78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011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23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1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8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969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30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91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1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5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03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55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683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87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2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3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58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1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151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gp20\Documents\Plantillas%20personalizadas%20de%20Office\Plantilla_ggp_2025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Plantilla_ggp_2025.dotx</Template>
  <TotalTime>8</TotalTime>
  <Pages>2</Pages>
  <Words>203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Gomez</dc:creator>
  <cp:keywords/>
  <dc:description/>
  <cp:lastModifiedBy>Gabriela Gomez</cp:lastModifiedBy>
  <cp:revision>2</cp:revision>
  <cp:lastPrinted>2025-05-21T19:25:00Z</cp:lastPrinted>
  <dcterms:created xsi:type="dcterms:W3CDTF">2025-05-21T19:20:00Z</dcterms:created>
  <dcterms:modified xsi:type="dcterms:W3CDTF">2025-05-21T19:28:00Z</dcterms:modified>
</cp:coreProperties>
</file>